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500" w:rsidRDefault="00BD2500" w:rsidP="00BD2500">
      <w:pPr>
        <w:pStyle w:val="Feleletvlasztskrds"/>
      </w:pPr>
      <w:r>
        <w:t>Feleletválasztós kérdés szövege</w:t>
      </w:r>
    </w:p>
    <w:p w:rsidR="00BD2500" w:rsidRDefault="00BD2500" w:rsidP="00BD2500">
      <w:pPr>
        <w:pStyle w:val="FeleletvlasztsHELYES"/>
      </w:pPr>
      <w:r>
        <w:t>jóválasz1</w:t>
      </w:r>
    </w:p>
    <w:p w:rsidR="00BD2500" w:rsidRDefault="00BD2500" w:rsidP="00BD2500">
      <w:pPr>
        <w:pStyle w:val="FeleletvlasztsROSSZ"/>
      </w:pPr>
      <w:r>
        <w:t>rosszválasz2</w:t>
      </w:r>
    </w:p>
    <w:p w:rsidR="00BD2500" w:rsidRDefault="00BD2500" w:rsidP="00BD2500">
      <w:pPr>
        <w:pStyle w:val="FeleletvlasztsROSSZ"/>
      </w:pPr>
      <w:r>
        <w:t>rosszválasz3</w:t>
      </w:r>
    </w:p>
    <w:p w:rsidR="00BD2500" w:rsidRDefault="00BD2500" w:rsidP="00BD2500">
      <w:pPr>
        <w:pStyle w:val="FeleletvlasztsHELYES"/>
      </w:pPr>
      <w:r>
        <w:t>jóválasz4</w:t>
      </w:r>
    </w:p>
    <w:p w:rsidR="00BD2500" w:rsidRDefault="00BD2500" w:rsidP="00BD2500"/>
    <w:p w:rsidR="00BD2500" w:rsidRDefault="00BD2500" w:rsidP="00BD2500">
      <w:pPr>
        <w:pStyle w:val="Feleletvlasztskrds"/>
      </w:pPr>
      <w:r>
        <w:t>Második feleletválasztós kérdés szövege (3 rossz válasz)</w:t>
      </w:r>
    </w:p>
    <w:p w:rsidR="00BD2500" w:rsidRDefault="00BD2500" w:rsidP="00BD2500">
      <w:pPr>
        <w:pStyle w:val="FeleletvlasztsROSSZ"/>
      </w:pPr>
      <w:r>
        <w:t>rosszválasz1</w:t>
      </w:r>
    </w:p>
    <w:p w:rsidR="00BD2500" w:rsidRDefault="00BD2500" w:rsidP="00BD2500">
      <w:pPr>
        <w:pStyle w:val="FeleletvlasztsROSSZ"/>
      </w:pPr>
      <w:r>
        <w:t>rosszválasz2</w:t>
      </w:r>
    </w:p>
    <w:p w:rsidR="00BD2500" w:rsidRDefault="00BD2500" w:rsidP="00BD2500">
      <w:pPr>
        <w:pStyle w:val="FeleletvlasztsHELYES"/>
      </w:pPr>
      <w:r>
        <w:t>jóválasz3</w:t>
      </w:r>
    </w:p>
    <w:p w:rsidR="00BD2500" w:rsidRDefault="00BD2500" w:rsidP="00BD2500">
      <w:pPr>
        <w:pStyle w:val="FeleletvlasztsHELYES"/>
      </w:pPr>
      <w:r>
        <w:t>jóválasz4</w:t>
      </w:r>
    </w:p>
    <w:p w:rsidR="00BD2500" w:rsidRDefault="00BD2500" w:rsidP="00BD2500">
      <w:pPr>
        <w:pStyle w:val="FeleletvlasztsROSSZ"/>
      </w:pPr>
      <w:r>
        <w:t>rosszválasz5</w:t>
      </w:r>
    </w:p>
    <w:p w:rsidR="00BD2500" w:rsidRDefault="00BD2500" w:rsidP="00BD2500">
      <w:pPr>
        <w:pStyle w:val="FeleletvlasztsROSSZ"/>
      </w:pPr>
    </w:p>
    <w:p w:rsidR="00BD2500" w:rsidRPr="00806493" w:rsidRDefault="00BD2500" w:rsidP="00BD2500"/>
    <w:p w:rsidR="00BD2500" w:rsidRDefault="00BD2500" w:rsidP="00BD2500">
      <w:pPr>
        <w:pStyle w:val="Feleletvlasztskrds"/>
      </w:pPr>
      <w:r>
        <w:t>Harmadik feleletválasztós kérdés szövege (3 jó válasz)</w:t>
      </w:r>
    </w:p>
    <w:p w:rsidR="00BD2500" w:rsidRDefault="00BD2500" w:rsidP="00BD2500">
      <w:pPr>
        <w:pStyle w:val="FeleletvlasztsROSSZ"/>
      </w:pPr>
      <w:r>
        <w:t>rosszválasz1</w:t>
      </w:r>
    </w:p>
    <w:p w:rsidR="00BD2500" w:rsidRDefault="00BD2500" w:rsidP="00BD2500">
      <w:pPr>
        <w:pStyle w:val="FeleletvlasztsHELYES"/>
      </w:pPr>
      <w:r>
        <w:t>jóválasz2</w:t>
      </w:r>
    </w:p>
    <w:p w:rsidR="00BD2500" w:rsidRDefault="00BD2500" w:rsidP="00BD2500">
      <w:pPr>
        <w:pStyle w:val="FeleletvlasztsHELYES"/>
      </w:pPr>
      <w:r>
        <w:t>jóválasz3</w:t>
      </w:r>
    </w:p>
    <w:p w:rsidR="00BD2500" w:rsidRDefault="00BD2500" w:rsidP="00BD2500">
      <w:pPr>
        <w:pStyle w:val="FeleletvlasztsHELYES"/>
      </w:pPr>
      <w:r>
        <w:t>jóválasz4</w:t>
      </w:r>
    </w:p>
    <w:p w:rsidR="00BD2500" w:rsidRDefault="00BD2500" w:rsidP="00BD2500">
      <w:pPr>
        <w:pStyle w:val="FeleletvlasztsROSSZ"/>
      </w:pPr>
      <w:r>
        <w:t>rosszválasz5</w:t>
      </w:r>
    </w:p>
    <w:p w:rsidR="00BD2500" w:rsidRDefault="00BD2500" w:rsidP="00BD2500"/>
    <w:p w:rsidR="00BD2500" w:rsidRPr="00BD2500" w:rsidRDefault="00BD2500" w:rsidP="00BD2500">
      <w:pPr>
        <w:pStyle w:val="Hinyosszvegbekezds"/>
      </w:pPr>
      <w:r w:rsidRPr="00BD2500">
        <w:t xml:space="preserve">Ez egy </w:t>
      </w:r>
      <w:r w:rsidRPr="00BD2500">
        <w:rPr>
          <w:rStyle w:val="Hinyzsz"/>
        </w:rPr>
        <w:t>bekezdés</w:t>
      </w:r>
      <w:r w:rsidRPr="00BD2500">
        <w:t>, amiben van hiányos szöveg.</w:t>
      </w:r>
    </w:p>
    <w:p w:rsidR="00BD2500" w:rsidRPr="00BD2500" w:rsidRDefault="00BD2500" w:rsidP="00BD2500"/>
    <w:p w:rsidR="00BD2500" w:rsidRPr="00BD2500" w:rsidRDefault="00BD2500" w:rsidP="00BD2500"/>
    <w:p w:rsidR="00BD2500" w:rsidRPr="00BD2500" w:rsidRDefault="00BD2500" w:rsidP="00BD2500">
      <w:pPr>
        <w:pStyle w:val="Hinyosszvegbekezds"/>
      </w:pPr>
      <w:r w:rsidRPr="00BD2500">
        <w:t xml:space="preserve">Egy másik hiányos </w:t>
      </w:r>
      <w:r w:rsidRPr="00BD2500">
        <w:rPr>
          <w:rStyle w:val="Hinyzsz"/>
        </w:rPr>
        <w:t>bekezdés</w:t>
      </w:r>
      <w:r w:rsidRPr="00BD2500">
        <w:t xml:space="preserve">, </w:t>
      </w:r>
      <w:r w:rsidR="0045009F">
        <w:br/>
      </w:r>
      <w:r w:rsidR="004D0D0E">
        <w:t xml:space="preserve">     </w:t>
      </w:r>
      <w:r w:rsidRPr="00BD2500">
        <w:t xml:space="preserve">amiben </w:t>
      </w:r>
      <w:r w:rsidR="00071A93">
        <w:t xml:space="preserve">&lt;br&gt; </w:t>
      </w:r>
      <w:bookmarkStart w:id="0" w:name="_GoBack"/>
      <w:bookmarkEnd w:id="0"/>
      <w:r w:rsidRPr="00BD2500">
        <w:t xml:space="preserve">vannak </w:t>
      </w:r>
      <w:r w:rsidRPr="00BD2500">
        <w:rPr>
          <w:rStyle w:val="Hinyzsz"/>
        </w:rPr>
        <w:t>hiányzó</w:t>
      </w:r>
      <w:r w:rsidR="004D0D0E">
        <w:t xml:space="preserve"> szavak, </w:t>
      </w:r>
      <w:r w:rsidR="004D0D0E">
        <w:br/>
      </w:r>
      <w:r w:rsidR="004D0D0E">
        <w:tab/>
        <w:t>meg mindenféle más izgalmas dolgok</w:t>
      </w:r>
      <w:r w:rsidR="004D0D0E">
        <w:br/>
        <w:t>és ezzel vége is.</w:t>
      </w:r>
    </w:p>
    <w:p w:rsidR="00BD2500" w:rsidRDefault="00BD2500" w:rsidP="00BD2500"/>
    <w:p w:rsidR="00BD2500" w:rsidRPr="00806493" w:rsidRDefault="00BD2500" w:rsidP="00BD2500"/>
    <w:p w:rsidR="00BD2500" w:rsidRDefault="00BD2500" w:rsidP="00BD2500"/>
    <w:p w:rsidR="00BD2500" w:rsidRDefault="00BD2500" w:rsidP="00BD2500">
      <w:r>
        <w:t>Döntse el az alábbi állításokról, hogy igaz e vagy hamis!</w:t>
      </w:r>
    </w:p>
    <w:p w:rsidR="00BD2500" w:rsidRDefault="00BD2500" w:rsidP="00BD2500"/>
    <w:p w:rsidR="00BD2500" w:rsidRDefault="00BD2500" w:rsidP="00BD2500">
      <w:pPr>
        <w:pStyle w:val="lltsIGAZ"/>
      </w:pPr>
      <w:r>
        <w:t>Ez egy igaz állítás</w:t>
      </w:r>
    </w:p>
    <w:p w:rsidR="00BD2500" w:rsidRDefault="00BD2500" w:rsidP="00BD2500"/>
    <w:p w:rsidR="00BD2500" w:rsidRDefault="00BD2500" w:rsidP="00BD2500">
      <w:pPr>
        <w:pStyle w:val="Feleletvlasztskrds"/>
      </w:pPr>
      <w:r>
        <w:t>Egyetlen helyes válasszal rendelkező feleletválasztós kérdés szövege</w:t>
      </w:r>
    </w:p>
    <w:p w:rsidR="00BD2500" w:rsidRDefault="00BD2500" w:rsidP="00BD2500">
      <w:pPr>
        <w:pStyle w:val="FeleletvlasztsROSSZ"/>
      </w:pPr>
      <w:r>
        <w:t>rosszválasz1</w:t>
      </w:r>
    </w:p>
    <w:p w:rsidR="00BD2500" w:rsidRDefault="00BD2500" w:rsidP="00BD2500">
      <w:pPr>
        <w:pStyle w:val="FeleletvlasztsHELYES"/>
      </w:pPr>
      <w:r>
        <w:t>jóválasz2</w:t>
      </w:r>
    </w:p>
    <w:p w:rsidR="00BD2500" w:rsidRDefault="00BD2500" w:rsidP="00BD2500">
      <w:pPr>
        <w:pStyle w:val="FeleletvlasztsROSSZ"/>
      </w:pPr>
      <w:r>
        <w:t>rosszválasz3</w:t>
      </w:r>
    </w:p>
    <w:p w:rsidR="00BD2500" w:rsidRPr="00B92F8C" w:rsidRDefault="00BD2500" w:rsidP="00BD2500">
      <w:pPr>
        <w:pStyle w:val="FeleletvlasztsROSSZ"/>
      </w:pPr>
      <w:r>
        <w:t>rosszválasz4</w:t>
      </w:r>
    </w:p>
    <w:p w:rsidR="00BD2500" w:rsidRDefault="00BD2500" w:rsidP="00BD2500"/>
    <w:p w:rsidR="002511E4" w:rsidRDefault="002511E4" w:rsidP="002511E4">
      <w:pPr>
        <w:pStyle w:val="KiegsztendKRDS"/>
      </w:pPr>
      <w:r>
        <w:t>Írja meg a kódot, amivel egy html oldalba beillesztheti egy képet.</w:t>
      </w:r>
      <w:r>
        <w:br/>
        <w:t>A kép neve: kep.png</w:t>
      </w:r>
      <w:r>
        <w:br/>
        <w:t>Képinformáció: Leíró kép</w:t>
      </w:r>
    </w:p>
    <w:p w:rsidR="002511E4" w:rsidRDefault="002511E4" w:rsidP="00BD2500"/>
    <w:p w:rsidR="002511E4" w:rsidRDefault="002511E4" w:rsidP="002511E4">
      <w:pPr>
        <w:pStyle w:val="KiegsztendVLASZ"/>
      </w:pPr>
      <w:r>
        <w:t>&lt;img src=”kep.png” alt= „Leíró kép”&gt;</w:t>
      </w:r>
    </w:p>
    <w:p w:rsidR="002511E4" w:rsidRDefault="002511E4" w:rsidP="00BD2500"/>
    <w:p w:rsidR="002511E4" w:rsidRDefault="002511E4" w:rsidP="002511E4">
      <w:pPr>
        <w:pStyle w:val="KiegsztendVLASZ"/>
      </w:pPr>
      <w:r>
        <w:t>&lt;img alt=”Leíró kép” src=”kep.png”&gt;</w:t>
      </w:r>
    </w:p>
    <w:p w:rsidR="002511E4" w:rsidRDefault="002511E4" w:rsidP="00BD2500"/>
    <w:p w:rsidR="002511E4" w:rsidRPr="00A0683A" w:rsidRDefault="002511E4" w:rsidP="00BD2500"/>
    <w:p w:rsidR="00BD2500" w:rsidRDefault="00BD2500" w:rsidP="00BD2500">
      <w:r>
        <w:t>Döntse el az alábbi állításokról, hogy igaz e vagy hamis!</w:t>
      </w:r>
    </w:p>
    <w:p w:rsidR="00BD2500" w:rsidRDefault="00BD2500" w:rsidP="00BD2500"/>
    <w:p w:rsidR="00BD2500" w:rsidRDefault="00BD2500" w:rsidP="00BD2500">
      <w:pPr>
        <w:pStyle w:val="lltsIGAZ"/>
      </w:pPr>
      <w:r>
        <w:t>Ez egy igaz2 állítás</w:t>
      </w:r>
    </w:p>
    <w:p w:rsidR="00BD2500" w:rsidRDefault="00BD2500" w:rsidP="00BD2500"/>
    <w:p w:rsidR="00BD2500" w:rsidRDefault="00BD2500" w:rsidP="00BD2500">
      <w:pPr>
        <w:pStyle w:val="lltsHAMIS"/>
      </w:pPr>
      <w:r>
        <w:t>Ez egy hamis állítás</w:t>
      </w:r>
    </w:p>
    <w:p w:rsidR="00BD2500" w:rsidRDefault="00BD2500" w:rsidP="00BD2500"/>
    <w:p w:rsidR="000015B6" w:rsidRPr="000015B6" w:rsidRDefault="000015B6" w:rsidP="000015B6"/>
    <w:sectPr w:rsidR="000015B6" w:rsidRPr="000015B6" w:rsidSect="00B82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00"/>
    <w:rsid w:val="000015B6"/>
    <w:rsid w:val="00071A93"/>
    <w:rsid w:val="000E2CD5"/>
    <w:rsid w:val="00103ECC"/>
    <w:rsid w:val="002511E4"/>
    <w:rsid w:val="0045009F"/>
    <w:rsid w:val="004701A3"/>
    <w:rsid w:val="004D0D0E"/>
    <w:rsid w:val="0074723B"/>
    <w:rsid w:val="009C56E4"/>
    <w:rsid w:val="00B824F3"/>
    <w:rsid w:val="00BD2500"/>
    <w:rsid w:val="00C04568"/>
    <w:rsid w:val="00D76E23"/>
    <w:rsid w:val="00D9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33ACBE4-9891-46D2-9155-73656DD2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D2500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eleletvlasztskrds">
    <w:name w:val="Feleletválasztós kérdés"/>
    <w:basedOn w:val="Norml"/>
    <w:qFormat/>
    <w:rsid w:val="009C56E4"/>
    <w:rPr>
      <w:b/>
      <w:color w:val="2E74B5" w:themeColor="accent1" w:themeShade="BF"/>
    </w:rPr>
  </w:style>
  <w:style w:type="paragraph" w:customStyle="1" w:styleId="FeleletvlasztsHELYES">
    <w:name w:val="Feleletválasztós_HELYES"/>
    <w:basedOn w:val="Norml"/>
    <w:qFormat/>
    <w:rsid w:val="009C56E4"/>
    <w:rPr>
      <w:color w:val="92D050"/>
    </w:rPr>
  </w:style>
  <w:style w:type="paragraph" w:customStyle="1" w:styleId="FeleletvlasztsROSSZ">
    <w:name w:val="Feleletválasztós_ROSSZ"/>
    <w:basedOn w:val="Norml"/>
    <w:qFormat/>
    <w:rsid w:val="009C56E4"/>
    <w:rPr>
      <w:color w:val="FF0000"/>
    </w:rPr>
  </w:style>
  <w:style w:type="paragraph" w:customStyle="1" w:styleId="lltsIGAZ">
    <w:name w:val="Állítás_IGAZ"/>
    <w:basedOn w:val="Norml"/>
    <w:qFormat/>
    <w:rsid w:val="009C56E4"/>
    <w:rPr>
      <w:color w:val="70AD47" w:themeColor="accent6"/>
    </w:rPr>
  </w:style>
  <w:style w:type="paragraph" w:customStyle="1" w:styleId="lltsHAMIS">
    <w:name w:val="Állítás_HAMIS"/>
    <w:basedOn w:val="lltsIGAZ"/>
    <w:qFormat/>
    <w:rsid w:val="009C56E4"/>
    <w:rPr>
      <w:color w:val="ED7D31" w:themeColor="accent2"/>
    </w:rPr>
  </w:style>
  <w:style w:type="paragraph" w:customStyle="1" w:styleId="Hinyosszvegbekezds">
    <w:name w:val="Hiányos szöveg bekezdés"/>
    <w:basedOn w:val="Norml"/>
    <w:next w:val="Norml"/>
    <w:qFormat/>
    <w:rsid w:val="000015B6"/>
    <w:rPr>
      <w:color w:val="BF8F00" w:themeColor="accent4" w:themeShade="BF"/>
    </w:rPr>
  </w:style>
  <w:style w:type="character" w:customStyle="1" w:styleId="Hinyzsz">
    <w:name w:val="Hiányzó szó"/>
    <w:basedOn w:val="Bekezdsalapbettpusa"/>
    <w:uiPriority w:val="1"/>
    <w:qFormat/>
    <w:rsid w:val="000015B6"/>
    <w:rPr>
      <w:b/>
      <w:i/>
      <w:color w:val="538135" w:themeColor="accent6" w:themeShade="BF"/>
      <w:u w:val="single"/>
    </w:rPr>
  </w:style>
  <w:style w:type="character" w:customStyle="1" w:styleId="apple-converted-space">
    <w:name w:val="apple-converted-space"/>
    <w:basedOn w:val="Bekezdsalapbettpusa"/>
    <w:rsid w:val="00BD2500"/>
  </w:style>
  <w:style w:type="paragraph" w:customStyle="1" w:styleId="KiegsztendKRDS">
    <w:name w:val="Kiegészítendő_KÉRDÉS"/>
    <w:basedOn w:val="Norml"/>
    <w:next w:val="Norml"/>
    <w:qFormat/>
    <w:rsid w:val="002511E4"/>
    <w:rPr>
      <w:b/>
      <w:color w:val="00B0F0"/>
    </w:rPr>
  </w:style>
  <w:style w:type="paragraph" w:customStyle="1" w:styleId="KiegsztendVLASZ">
    <w:name w:val="Kiegészítendő_VÁLASZ"/>
    <w:basedOn w:val="Norml"/>
    <w:next w:val="Norml"/>
    <w:qFormat/>
    <w:rsid w:val="002511E4"/>
    <w:rPr>
      <w:i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8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NC\Dropbox\Works\NAV_KEKI\Teszt_parser\parser_alap2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parser_alap2</Template>
  <TotalTime>1</TotalTime>
  <Pages>1</Pages>
  <Words>123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Pentaschool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JNC</dc:creator>
  <cp:lastModifiedBy>JNC</cp:lastModifiedBy>
  <cp:revision>3</cp:revision>
  <dcterms:created xsi:type="dcterms:W3CDTF">2015-12-07T08:16:00Z</dcterms:created>
  <dcterms:modified xsi:type="dcterms:W3CDTF">2015-12-07T11:36:00Z</dcterms:modified>
</cp:coreProperties>
</file>